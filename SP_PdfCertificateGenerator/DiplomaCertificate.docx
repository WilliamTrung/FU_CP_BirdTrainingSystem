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71E2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AAECF89" wp14:editId="4F5CAF9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C12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1C8C7CA" wp14:editId="7EA54FFE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72266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253"/>
        <w:gridCol w:w="3944"/>
        <w:gridCol w:w="4317"/>
        <w:gridCol w:w="3804"/>
        <w:gridCol w:w="1082"/>
      </w:tblGrid>
      <w:tr w:rsidR="00A04CC4" w:rsidRPr="002416E6" w14:paraId="7C079320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8ADBBBA" w14:textId="77777777" w:rsidR="00A04CC4" w:rsidRPr="002416E6" w:rsidRDefault="00000000" w:rsidP="002416E6">
            <w:pPr>
              <w:pStyle w:val="Heading2"/>
            </w:pPr>
            <w:sdt>
              <w:sdtPr>
                <w:id w:val="1752851669"/>
                <w:placeholder>
                  <w:docPart w:val="50A99DC8F40F4EE2BC0AF3AAB530408B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3C66D384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49A43A8B" w14:textId="77777777" w:rsidR="00A04CC4" w:rsidRPr="002416E6" w:rsidRDefault="00000000" w:rsidP="002416E6">
            <w:pPr>
              <w:pStyle w:val="Heading3"/>
            </w:pPr>
            <w:sdt>
              <w:sdtPr>
                <w:id w:val="-1513449137"/>
                <w:placeholder>
                  <w:docPart w:val="A06B9BCDA43B4342AF545D5E4107EB0A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1314F269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4FCD53CE" w14:textId="479B149D" w:rsidR="00A04CC4" w:rsidRPr="00BD2DBA" w:rsidRDefault="001A70DA" w:rsidP="002416E6">
            <w:pPr>
              <w:pStyle w:val="Heading1"/>
              <w:rPr>
                <w:rFonts w:ascii="Times New Roman" w:hAnsi="Times New Roman" w:cs="Times New Roman"/>
              </w:rPr>
            </w:pPr>
            <w:r w:rsidRPr="00BD2DBA">
              <w:rPr>
                <w:rFonts w:ascii="Times New Roman" w:hAnsi="Times New Roman" w:cs="Times New Roman"/>
              </w:rPr>
              <w:t>BIRDNAME</w:t>
            </w:r>
          </w:p>
        </w:tc>
      </w:tr>
      <w:tr w:rsidR="00A04CC4" w:rsidRPr="002416E6" w14:paraId="2E314D60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25A46131" w14:textId="5FAA437E" w:rsidR="00A04CC4" w:rsidRPr="002416E6" w:rsidRDefault="001A70DA" w:rsidP="002416E6">
            <w:r w:rsidRPr="001A70DA">
              <w:t>has successfully completed the training course of TRAINNINGCOURSE</w:t>
            </w:r>
          </w:p>
        </w:tc>
      </w:tr>
      <w:tr w:rsidR="00A04CC4" w:rsidRPr="002416E6" w14:paraId="178FD830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347214AC" w14:textId="10ECB293" w:rsidR="00A04CC4" w:rsidRPr="002416E6" w:rsidRDefault="001A70DA" w:rsidP="001962F9">
            <w:pPr>
              <w:pStyle w:val="Heading3"/>
            </w:pPr>
            <w:r>
              <w:t>RECEIVEDDATE</w:t>
            </w:r>
          </w:p>
        </w:tc>
      </w:tr>
      <w:tr w:rsidR="00A04CC4" w:rsidRPr="002416E6" w14:paraId="42612B54" w14:textId="77777777" w:rsidTr="00B71E9A">
        <w:trPr>
          <w:trHeight w:val="1152"/>
        </w:trPr>
        <w:tc>
          <w:tcPr>
            <w:tcW w:w="1276" w:type="dxa"/>
          </w:tcPr>
          <w:p w14:paraId="04656AC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41BE16C1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347BC860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</w:rPr>
              <mc:AlternateContent>
                <mc:Choice Requires="wpg">
                  <w:drawing>
                    <wp:inline distT="0" distB="0" distL="0" distR="0" wp14:anchorId="26FACBA5" wp14:editId="7E6342E4">
                      <wp:extent cx="1131570" cy="1131570"/>
                      <wp:effectExtent l="38100" t="38100" r="30480" b="3048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18023C" id="Group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BC2D1B0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4BF2F300" w14:textId="77777777" w:rsidR="00A04CC4" w:rsidRPr="002416E6" w:rsidRDefault="00A04CC4" w:rsidP="001962F9">
            <w:pPr>
              <w:ind w:left="0" w:right="0"/>
            </w:pPr>
          </w:p>
        </w:tc>
      </w:tr>
      <w:tr w:rsidR="00A04CC4" w:rsidRPr="002416E6" w14:paraId="450CE2BD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4C817A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2B40F960" w14:textId="332FB2E6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6ABB42F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2C66E3" w14:textId="6518A973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673D707" w14:textId="77777777" w:rsidR="00A04CC4" w:rsidRPr="002416E6" w:rsidRDefault="00A04CC4" w:rsidP="001962F9">
            <w:pPr>
              <w:ind w:left="0" w:right="0"/>
            </w:pPr>
          </w:p>
        </w:tc>
      </w:tr>
    </w:tbl>
    <w:p w14:paraId="1A63332C" w14:textId="77777777" w:rsidR="00A04CC4" w:rsidRDefault="00A04CC4"/>
    <w:sectPr w:rsidR="00A04CC4" w:rsidSect="00BD2DBA">
      <w:pgSz w:w="15840" w:h="12240" w:orient="landscape" w:code="1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4F02" w14:textId="77777777" w:rsidR="00571BEC" w:rsidRDefault="00571BEC" w:rsidP="000875C0">
      <w:r>
        <w:separator/>
      </w:r>
    </w:p>
  </w:endnote>
  <w:endnote w:type="continuationSeparator" w:id="0">
    <w:p w14:paraId="0F05AB1C" w14:textId="77777777" w:rsidR="00571BEC" w:rsidRDefault="00571BEC" w:rsidP="000875C0">
      <w:r>
        <w:continuationSeparator/>
      </w:r>
    </w:p>
  </w:endnote>
  <w:endnote w:type="continuationNotice" w:id="1">
    <w:p w14:paraId="0249A25C" w14:textId="77777777" w:rsidR="00571BEC" w:rsidRDefault="00571B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517F" w14:textId="77777777" w:rsidR="00571BEC" w:rsidRDefault="00571BEC" w:rsidP="000875C0">
      <w:r>
        <w:separator/>
      </w:r>
    </w:p>
  </w:footnote>
  <w:footnote w:type="continuationSeparator" w:id="0">
    <w:p w14:paraId="2ED3F7E7" w14:textId="77777777" w:rsidR="00571BEC" w:rsidRDefault="00571BEC" w:rsidP="000875C0">
      <w:r>
        <w:continuationSeparator/>
      </w:r>
    </w:p>
  </w:footnote>
  <w:footnote w:type="continuationNotice" w:id="1">
    <w:p w14:paraId="0F81492E" w14:textId="77777777" w:rsidR="00571BEC" w:rsidRDefault="00571BE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DA"/>
    <w:rsid w:val="0003083A"/>
    <w:rsid w:val="000875C0"/>
    <w:rsid w:val="00094622"/>
    <w:rsid w:val="00113F7A"/>
    <w:rsid w:val="00185D3E"/>
    <w:rsid w:val="00186721"/>
    <w:rsid w:val="001962F9"/>
    <w:rsid w:val="001A70DA"/>
    <w:rsid w:val="002416E6"/>
    <w:rsid w:val="00314887"/>
    <w:rsid w:val="00324158"/>
    <w:rsid w:val="003550C4"/>
    <w:rsid w:val="003C07D9"/>
    <w:rsid w:val="003C2748"/>
    <w:rsid w:val="003E607F"/>
    <w:rsid w:val="0045039F"/>
    <w:rsid w:val="00501BFB"/>
    <w:rsid w:val="0050636B"/>
    <w:rsid w:val="005358A0"/>
    <w:rsid w:val="00571BEC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D2DBA"/>
    <w:rsid w:val="00C26A15"/>
    <w:rsid w:val="00C70B50"/>
    <w:rsid w:val="00CD4C49"/>
    <w:rsid w:val="00D04B64"/>
    <w:rsid w:val="00D35FDE"/>
    <w:rsid w:val="00D76A8B"/>
    <w:rsid w:val="00E13588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B74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A99DC8F40F4EE2BC0AF3AAB530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A8937-1318-423E-B64B-0747C04C97AE}"/>
      </w:docPartPr>
      <w:docPartBody>
        <w:p w:rsidR="00830AA8" w:rsidRDefault="00000000">
          <w:pPr>
            <w:pStyle w:val="50A99DC8F40F4EE2BC0AF3AAB530408B"/>
          </w:pPr>
          <w:r w:rsidRPr="00AA7521">
            <w:t>Diploma Certificate</w:t>
          </w:r>
        </w:p>
      </w:docPartBody>
    </w:docPart>
    <w:docPart>
      <w:docPartPr>
        <w:name w:val="A06B9BCDA43B4342AF545D5E4107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D1EE2-1545-4594-9637-58A243DDF9B2}"/>
      </w:docPartPr>
      <w:docPartBody>
        <w:p w:rsidR="00830AA8" w:rsidRDefault="00000000">
          <w:pPr>
            <w:pStyle w:val="A06B9BCDA43B4342AF545D5E4107EB0A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F"/>
    <w:rsid w:val="00426F9F"/>
    <w:rsid w:val="008222B0"/>
    <w:rsid w:val="008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A99DC8F40F4EE2BC0AF3AAB530408B">
    <w:name w:val="50A99DC8F40F4EE2BC0AF3AAB530408B"/>
  </w:style>
  <w:style w:type="paragraph" w:customStyle="1" w:styleId="A06B9BCDA43B4342AF545D5E4107EB0A">
    <w:name w:val="A06B9BCDA43B4342AF545D5E4107E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2023-11-27T08:38:00Z</dcterms:created>
  <dcterms:modified xsi:type="dcterms:W3CDTF">2023-11-27T12:01:00Z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